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023" w:rsidRDefault="009A7023">
      <w:r w:rsidRPr="009A7023">
        <w:t>{"ori_label":0,</w:t>
      </w:r>
      <w:r>
        <w:br/>
      </w:r>
      <w:r w:rsidRPr="009A7023">
        <w:t>"name":"IEEE Communications Society",</w:t>
      </w:r>
      <w:r>
        <w:br/>
      </w:r>
      <w:r w:rsidRPr="009A7023">
        <w:t>"description":"Vision Statement \nThe Vision of the IEEE Communications Society is to be the organization of choice for communications and related professionals throughout the world."},</w:t>
      </w:r>
    </w:p>
    <w:p w:rsidR="009A7023" w:rsidRDefault="009A7023">
      <w:r w:rsidRPr="009A7023">
        <w:t>{"ori_label":0,</w:t>
      </w:r>
      <w:r>
        <w:br/>
      </w:r>
      <w:r w:rsidRPr="009A7023">
        <w:t>"name":"Ella Eyre","description":"Page run by Ella Eyre and EE HQ."},</w:t>
      </w:r>
    </w:p>
    <w:p w:rsidR="009A7023" w:rsidRDefault="009A7023">
      <w:r w:rsidRPr="009A7023">
        <w:t>{"ori_label":0,</w:t>
      </w:r>
      <w:r>
        <w:br/>
      </w:r>
      <w:r w:rsidRPr="009A7023">
        <w:t>"name":"Kitchener-Waterloo Oktoberfest",</w:t>
      </w:r>
      <w:r>
        <w:br/>
      </w:r>
      <w:r w:rsidRPr="009A7023">
        <w:t>"description":"Friends, family, and having a GREAT time! That\u2019s what the Ultimate Oktoberfest Experience is all about. Around Oktoberfest it\u2019s called \u201cGemuetlichkeit\u201d and it has no direct English translation, but essentially means \u201ccoziness\u201d.\nThere are many ways to take in the Oktoberfest Experience during the festival! With 16 Festhallen and over 40 Family and Cultural Events, there is something for everyone</w:t>
      </w:r>
      <w:proofErr w:type="gramStart"/>
      <w:r w:rsidRPr="009A7023">
        <w:t>!\</w:t>
      </w:r>
      <w:proofErr w:type="gramEnd"/>
      <w:r w:rsidRPr="009A7023">
        <w:t>nWalk through the doors of a festhalle and be transported to a world of good times, and good cheer. Where there are no strangers and the food and beverages are served up by friendly staff wearing traditional German tracht. Link arms and join your newly found festhalle friends in the singing of Ein Prosit, or hit the dance floor and polka the night away!\nGather the family and head down to King St. on Thanksgiving Day to continue the tradition of taking in the Oktoberfest Thanksgiving Day Parade! Watch as over 120 floats, bands, costumed characters make their way down the Parade route entertaining the crowd. Even Miss Oktoberfest and Onkel Hans join the fun on Monday, October 14, 2013</w:t>
      </w:r>
      <w:proofErr w:type="gramStart"/>
      <w:r w:rsidRPr="009A7023">
        <w:t>!\</w:t>
      </w:r>
      <w:proofErr w:type="gramEnd"/>
      <w:r w:rsidRPr="009A7023">
        <w:t>nWhat\u2019s your Ultimate Oktoberfest Experience? Discover it at Kitchener-Waterloo Oktoberfest!"}</w:t>
      </w:r>
      <w:r>
        <w:br w:type="page"/>
      </w:r>
    </w:p>
    <w:p w:rsidR="009A7023" w:rsidRDefault="009A7023">
      <w:r w:rsidRPr="009A7023">
        <w:lastRenderedPageBreak/>
        <w:t>{'fea_d': [u'vis', u'stat', u'vis', u'ie', u'commun', u'socy', u'org', u'cho', u'commun', u'rel', u'profess', u'world'],</w:t>
      </w:r>
      <w:r>
        <w:br/>
      </w:r>
      <w:r w:rsidRPr="009A7023">
        <w:t xml:space="preserve"> 'ori_label': 0, </w:t>
      </w:r>
      <w:r>
        <w:br/>
      </w:r>
      <w:r w:rsidRPr="009A7023">
        <w:t xml:space="preserve">'fea_n': [u'ie', u'commun', u'socy'], 'name': u'IEEE Communications Society'}, </w:t>
      </w:r>
    </w:p>
    <w:p w:rsidR="009A7023" w:rsidRDefault="009A7023">
      <w:r w:rsidRPr="009A7023">
        <w:t>{'fea_d': [u'pag', u'run', u'ell', u'eyr', u'ee', u'hq'],</w:t>
      </w:r>
      <w:r>
        <w:br/>
      </w:r>
      <w:r w:rsidRPr="009A7023">
        <w:t xml:space="preserve"> 'ori_label': 0, </w:t>
      </w:r>
      <w:r>
        <w:br/>
      </w:r>
      <w:r w:rsidRPr="009A7023">
        <w:t>'fea_n': [u'ell', u'eyr'], 'name': u'Ella Eyre'},</w:t>
      </w:r>
    </w:p>
    <w:p w:rsidR="009A7023" w:rsidRDefault="009A7023">
      <w:r w:rsidRPr="009A7023">
        <w:t xml:space="preserve"> {'fea_d': [u'friend', u'famy', u'hav', u'gre', u'tim', u'that\u2019s', u'ultim', u'oktoberfest', u'expery', u'oktoberfest', u'it\u2019s', u'cal', u'direct', u'engl', u'transl', u'ess', u'mean', u'way', u'oktoberfest', u'expery', u'fest', u'festhal', u'famy', u'cult', u'ev', u'walk', u'door', u'festhal', u'transport', u'world', u'good', u'tim', u'good', u'che', u'strangers', u'food', u'bev', u'serv', u'friend', u'staff', u'wear', u'tradit', u'germ', u'tracht', u'link', u'arm', u'join', u'new', u'fe</w:t>
      </w:r>
      <w:bookmarkStart w:id="0" w:name="_GoBack"/>
      <w:bookmarkEnd w:id="0"/>
      <w:r w:rsidRPr="009A7023">
        <w:t>sthal', u'friend', u'sing', u'ein', u'prosit', u'hit', u'dant', u'flo', u'polk', u'night', u'away', u'gath', u'famy', u'head', u'king', u'st', u'thanksg', u'day', u'continu', u'tradit', u'tak', u'oktoberfest', u'thanksg', u'day', u'parad', u'watch', u'flo', u'band', u'costum', u'charact', u'mak', u'way', u'parad', u'rout', u'entertain', u'crowd', u'miss', u'oktoberfest', u'onkel', u'han', u'join', u'fun', u'monday', u'octob', u'what\u2019s', u'ultim', u'oktoberfest', u'expery', u'discov', u'kitch', u'waterloo', u'oktoberfest'],</w:t>
      </w:r>
      <w:r>
        <w:br/>
      </w:r>
      <w:r w:rsidRPr="009A7023">
        <w:t xml:space="preserve"> 'ori_label': 0, </w:t>
      </w:r>
      <w:r>
        <w:br/>
      </w:r>
      <w:r w:rsidRPr="009A7023">
        <w:t xml:space="preserve">'fea_n': [u'kitch', u'waterloo', u'oktoberfest'], 'name': u'Kitchener-Waterloo Oktoberfest'}, </w:t>
      </w:r>
    </w:p>
    <w:p w:rsidR="009A7023" w:rsidRDefault="009A7023">
      <w:r>
        <w:br w:type="page"/>
      </w:r>
    </w:p>
    <w:p w:rsidR="009A7023" w:rsidRDefault="009A7023" w:rsidP="009A7023">
      <w:r>
        <w:lastRenderedPageBreak/>
        <w:t xml:space="preserve">449:266 236:66 333:66 688:66 1073:200 2228:133 471:66 1178:66 1405:66 </w:t>
      </w:r>
    </w:p>
    <w:p w:rsidR="009A7023" w:rsidRDefault="009A7023" w:rsidP="009A7023">
      <w:r>
        <w:t xml:space="preserve">504:500 530:500 </w:t>
      </w:r>
    </w:p>
    <w:p w:rsidR="009A7023" w:rsidRDefault="009A7023" w:rsidP="009A7023">
      <w:r>
        <w:t>384:12 7296:12 1668:12 2821:12 577:12 10:24 139:24 12:36 1551:12 784:12 2328:12 402:12 1940:12 661:12 1174:12 1688:12 1540:12 1178:12 669:12 1054:12 3487:12 163:12 164:24 293:36 680:12 41:24 941:24 1584:12 5298:12 1536:12 3127:24 312:12 1466:12 5309:12 448:36 5697:12 323:12 1088:12 1867:12 1592:12 82:12 852:12 598:12 215:12 4132:12 869:12 16:36 3170:24 1610:12 229:12 3473:12 616:12 1130:12 127:12 108:12 5613:12 957:12 3952:12 115:24 15863:12 3960:12 7929:12 378:12 251:12 149:24</w:t>
      </w:r>
    </w:p>
    <w:sectPr w:rsidR="009A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23"/>
    <w:rsid w:val="000B5820"/>
    <w:rsid w:val="0039064B"/>
    <w:rsid w:val="00633252"/>
    <w:rsid w:val="00924592"/>
    <w:rsid w:val="009A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064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64B"/>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064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6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E6AD655F</Template>
  <TotalTime>2759</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Cao</dc:creator>
  <cp:lastModifiedBy>Nathan Cao</cp:lastModifiedBy>
  <cp:revision>1</cp:revision>
  <cp:lastPrinted>2015-08-28T17:07:00Z</cp:lastPrinted>
  <dcterms:created xsi:type="dcterms:W3CDTF">2015-08-28T17:03:00Z</dcterms:created>
  <dcterms:modified xsi:type="dcterms:W3CDTF">2015-08-30T17:57:00Z</dcterms:modified>
</cp:coreProperties>
</file>