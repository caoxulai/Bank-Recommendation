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36B" w:rsidRDefault="007B536B" w:rsidP="007B536B">
      <w:bookmarkStart w:id="0" w:name="_GoBack"/>
      <w:r>
        <w:t>Travel Insurance</w:t>
      </w:r>
    </w:p>
    <w:p w:rsidR="007B536B" w:rsidRDefault="007B536B" w:rsidP="007B536B">
      <w:r w:rsidRPr="00D10195">
        <w:t>Z:\BMO\01_Standard_Content\Standard_Content_2015\07_July 15\July 14</w:t>
      </w:r>
      <w:r>
        <w:t>\ B</w:t>
      </w:r>
      <w:r w:rsidRPr="00D10195">
        <w:t>MO_S_ENG_07_TravelInsurance_071415</w:t>
      </w:r>
    </w:p>
    <w:p w:rsidR="007B536B" w:rsidRDefault="007B536B" w:rsidP="007B536B"/>
    <w:p w:rsidR="007B536B" w:rsidRDefault="009468F1" w:rsidP="007B536B">
      <w:r>
        <w:t>Mort</w:t>
      </w:r>
      <w:r w:rsidR="007B536B">
        <w:t>g</w:t>
      </w:r>
      <w:r>
        <w:t>ag</w:t>
      </w:r>
      <w:r w:rsidR="007B536B">
        <w:t>e</w:t>
      </w:r>
    </w:p>
    <w:p w:rsidR="007B536B" w:rsidRDefault="007B536B" w:rsidP="007B536B">
      <w:r w:rsidRPr="008B53CF">
        <w:t>Z:\BMO\01_Standard_Content\Standard_Content_2015\05_May 15\May 12</w:t>
      </w:r>
      <w:r>
        <w:t>\</w:t>
      </w:r>
      <w:r w:rsidRPr="008B53CF">
        <w:t xml:space="preserve"> BMO_STD_ENG_03A_Mortgage_051215</w:t>
      </w:r>
    </w:p>
    <w:p w:rsidR="007B536B" w:rsidRDefault="007B536B" w:rsidP="007B536B"/>
    <w:p w:rsidR="007B536B" w:rsidRDefault="007B536B" w:rsidP="007B536B">
      <w:r>
        <w:t>Wealth Management</w:t>
      </w:r>
    </w:p>
    <w:p w:rsidR="007B536B" w:rsidRDefault="007B536B" w:rsidP="007B536B">
      <w:r w:rsidRPr="007B536B">
        <w:t>Z:\BMO\01_Standard_Content\Currently Playing National</w:t>
      </w:r>
      <w:r>
        <w:t>\</w:t>
      </w:r>
      <w:r w:rsidRPr="007B536B">
        <w:t xml:space="preserve"> BMO_STD_ENG_02_Halo_041615</w:t>
      </w:r>
    </w:p>
    <w:p w:rsidR="007B536B" w:rsidRDefault="007B536B" w:rsidP="007B536B"/>
    <w:p w:rsidR="007B536B" w:rsidRDefault="007B536B" w:rsidP="007B536B">
      <w:r>
        <w:t>Investor Line</w:t>
      </w:r>
    </w:p>
    <w:p w:rsidR="007B536B" w:rsidRDefault="007B536B" w:rsidP="007B536B">
      <w:r w:rsidRPr="007B536B">
        <w:t>Z:\BMO\01_Standard_Content\Currently Playing National</w:t>
      </w:r>
      <w:r>
        <w:t xml:space="preserve">\ </w:t>
      </w:r>
      <w:r w:rsidRPr="007B536B">
        <w:t>BMO_STD_ENG_03_aDProspectingDoggy_121014</w:t>
      </w:r>
    </w:p>
    <w:p w:rsidR="007B536B" w:rsidRDefault="007B536B" w:rsidP="007B536B">
      <w:r w:rsidRPr="007B536B">
        <w:t>BMO_STD_ENG_07_aDInvestments_121014</w:t>
      </w:r>
    </w:p>
    <w:p w:rsidR="007B536B" w:rsidRDefault="007B536B">
      <w:r w:rsidRPr="007B536B">
        <w:t>BMO_STD_ENG_11_aDQuantitiveAnalysis_121014</w:t>
      </w:r>
    </w:p>
    <w:p w:rsidR="007B536B" w:rsidRDefault="007B536B"/>
    <w:p w:rsidR="007B536B" w:rsidRDefault="007B536B" w:rsidP="007B536B">
      <w:r>
        <w:t>New Customer ($425 bonus)</w:t>
      </w:r>
    </w:p>
    <w:p w:rsidR="007B536B" w:rsidRDefault="007B536B" w:rsidP="007B536B">
      <w:r w:rsidRPr="007B536B">
        <w:t>Z:\BMO\01_Standard_Content\Currently Playing National</w:t>
      </w:r>
      <w:r>
        <w:t>\</w:t>
      </w:r>
      <w:r w:rsidRPr="007B536B">
        <w:t xml:space="preserve"> BMO_STD_ENG_04_EDB_060115</w:t>
      </w:r>
    </w:p>
    <w:p w:rsidR="007B536B" w:rsidRDefault="007B536B" w:rsidP="007B536B">
      <w:r>
        <w:t>New start program</w:t>
      </w:r>
    </w:p>
    <w:p w:rsidR="007B536B" w:rsidRDefault="007B536B" w:rsidP="007B536B">
      <w:r w:rsidRPr="008B53CF">
        <w:t>Z:\BMO\01_Standard_Content\Standard_Content_2015\05_May 15\May 18</w:t>
      </w:r>
      <w:r>
        <w:t>\</w:t>
      </w:r>
      <w:r w:rsidRPr="008B53CF">
        <w:t xml:space="preserve"> BMO_STD_ENG_16_NewStart_051815</w:t>
      </w:r>
    </w:p>
    <w:p w:rsidR="007B536B" w:rsidRDefault="007B536B" w:rsidP="007B536B"/>
    <w:p w:rsidR="007B536B" w:rsidRDefault="007B536B" w:rsidP="007B536B"/>
    <w:p w:rsidR="007B536B" w:rsidRDefault="007B536B" w:rsidP="007B536B">
      <w:r>
        <w:t>BMO saving builder account</w:t>
      </w:r>
    </w:p>
    <w:p w:rsidR="007B536B" w:rsidRDefault="007B536B" w:rsidP="007B536B">
      <w:r w:rsidRPr="002C364E">
        <w:t>Z:\BMO\01_Standard_Content\Standard_Content_2015\06_June 15\June 2\06A_SBA-Fanta</w:t>
      </w:r>
      <w:r>
        <w:t>\</w:t>
      </w:r>
      <w:r w:rsidRPr="002C364E">
        <w:t xml:space="preserve"> BMO_STD_ENG_06A_SBA_060215</w:t>
      </w:r>
    </w:p>
    <w:p w:rsidR="007B536B" w:rsidRDefault="007B536B" w:rsidP="007B536B">
      <w:proofErr w:type="spellStart"/>
      <w:r>
        <w:lastRenderedPageBreak/>
        <w:t>BizBasic</w:t>
      </w:r>
      <w:proofErr w:type="spellEnd"/>
      <w:r>
        <w:t xml:space="preserve"> Plan ($6/mon)</w:t>
      </w:r>
    </w:p>
    <w:p w:rsidR="007B536B" w:rsidRDefault="007B536B" w:rsidP="007B536B">
      <w:r w:rsidRPr="007B536B">
        <w:t>Z:\BMO\01_Standard_Content\Currently Playing National</w:t>
      </w:r>
      <w:r>
        <w:t>\</w:t>
      </w:r>
      <w:r w:rsidRPr="002C364E">
        <w:t>BMO_STD_ENG_08_BizBasic_060115</w:t>
      </w:r>
    </w:p>
    <w:p w:rsidR="007B536B" w:rsidRDefault="007B536B"/>
    <w:p w:rsidR="007B536B" w:rsidRDefault="007B536B" w:rsidP="007B536B">
      <w:r>
        <w:t>Credit Card (1.75% Cash Back)</w:t>
      </w:r>
    </w:p>
    <w:p w:rsidR="007B536B" w:rsidRDefault="007B536B" w:rsidP="007B536B">
      <w:r w:rsidRPr="007B536B">
        <w:t>Z:\BMO\01_Standard_Content\Currently Playing National</w:t>
      </w:r>
      <w:r>
        <w:t>\</w:t>
      </w:r>
      <w:r w:rsidRPr="002C364E">
        <w:t>BMO_STD_ENG_09_WEMC_060115_v2</w:t>
      </w:r>
    </w:p>
    <w:p w:rsidR="008B53CF" w:rsidRDefault="008B53CF"/>
    <w:p w:rsidR="002B4513" w:rsidRDefault="002B4513">
      <w:r>
        <w:t>Fresh Book (cloud accounting)</w:t>
      </w:r>
    </w:p>
    <w:p w:rsidR="002B4513" w:rsidRDefault="002B4513">
      <w:r w:rsidRPr="002B4513">
        <w:t>Z:\BMO\01_Standard_Content\Standard_Content_2015\09_september 15\Sept 1\17_Fresh Books</w:t>
      </w:r>
      <w:r>
        <w:t>\</w:t>
      </w:r>
      <w:r w:rsidRPr="002B4513">
        <w:t xml:space="preserve"> BMO_STD_ENG_17_FreshBooks_090115</w:t>
      </w:r>
    </w:p>
    <w:p w:rsidR="008B53CF" w:rsidRDefault="008B53CF">
      <w:proofErr w:type="spellStart"/>
      <w:proofErr w:type="gramStart"/>
      <w:r>
        <w:t>eStatements</w:t>
      </w:r>
      <w:proofErr w:type="spellEnd"/>
      <w:proofErr w:type="gramEnd"/>
    </w:p>
    <w:p w:rsidR="00D10195" w:rsidRDefault="008B53CF">
      <w:r w:rsidRPr="008B53CF">
        <w:t xml:space="preserve">Z:\BMO\01_Standard_Content\Standard_Content_2015\04_April 15\April 1\04 </w:t>
      </w:r>
      <w:proofErr w:type="spellStart"/>
      <w:r w:rsidRPr="008B53CF">
        <w:t>eStatements</w:t>
      </w:r>
      <w:proofErr w:type="spellEnd"/>
      <w:r>
        <w:t>\</w:t>
      </w:r>
      <w:r w:rsidRPr="008B53CF">
        <w:t xml:space="preserve"> BMO_STD_ENG_04_eStatement _040115</w:t>
      </w:r>
    </w:p>
    <w:p w:rsidR="007B536B" w:rsidRDefault="007B536B"/>
    <w:p w:rsidR="008B53CF" w:rsidRDefault="008B53CF"/>
    <w:p w:rsidR="002C364E" w:rsidRDefault="002C364E"/>
    <w:p w:rsidR="002C364E" w:rsidRDefault="002C364E"/>
    <w:p w:rsidR="002C364E" w:rsidRDefault="002C364E"/>
    <w:p w:rsidR="002C364E" w:rsidRDefault="002C364E"/>
    <w:bookmarkEnd w:id="0"/>
    <w:p w:rsidR="002C364E" w:rsidRDefault="002C364E"/>
    <w:sectPr w:rsidR="002C3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14"/>
    <w:rsid w:val="000B5820"/>
    <w:rsid w:val="00224414"/>
    <w:rsid w:val="002B4513"/>
    <w:rsid w:val="002C364E"/>
    <w:rsid w:val="0039064B"/>
    <w:rsid w:val="007B536B"/>
    <w:rsid w:val="008B53CF"/>
    <w:rsid w:val="008C42AE"/>
    <w:rsid w:val="00924592"/>
    <w:rsid w:val="009468F1"/>
    <w:rsid w:val="009E340A"/>
    <w:rsid w:val="00D10195"/>
    <w:rsid w:val="00D2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064B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06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064B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06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6B49C202</Template>
  <TotalTime>151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Cao</dc:creator>
  <cp:keywords/>
  <dc:description/>
  <cp:lastModifiedBy>Nathan Cao</cp:lastModifiedBy>
  <cp:revision>5</cp:revision>
  <dcterms:created xsi:type="dcterms:W3CDTF">2015-07-16T16:38:00Z</dcterms:created>
  <dcterms:modified xsi:type="dcterms:W3CDTF">2015-07-17T18:33:00Z</dcterms:modified>
</cp:coreProperties>
</file>